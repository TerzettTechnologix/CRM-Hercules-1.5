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E1A9" w14:textId="560DCDAB" w:rsidR="00571ABD" w:rsidRDefault="006301CD">
      <w:pPr>
        <w:pStyle w:val="Logotipo"/>
      </w:pPr>
      <w:r>
        <w:rPr>
          <w:lang w:val="es-MX" w:eastAsia="es-MX"/>
        </w:rPr>
        <w:drawing>
          <wp:inline distT="0" distB="0" distL="0" distR="0" wp14:anchorId="7FA9BC38" wp14:editId="6B1791B1">
            <wp:extent cx="781050" cy="996339"/>
            <wp:effectExtent l="0" t="0" r="0" b="0"/>
            <wp:docPr id="1" name="Imagen 1" descr="TERZETT TECHNOLOG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ZETT TECHNOLOG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6" cy="10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F22E" w14:textId="6BF4ACAA" w:rsidR="00571ABD" w:rsidRDefault="00A63560">
      <w:pPr>
        <w:pStyle w:val="Ttulo1"/>
      </w:pPr>
      <w:r>
        <w:t>INFORME DE ACTIVIDADES LABORALES</w:t>
      </w:r>
      <w:r w:rsidR="00697D84">
        <w:t xml:space="preserve"> PARA HOME OFFICE.</w:t>
      </w:r>
    </w:p>
    <w:sdt>
      <w:sdtPr>
        <w:alias w:val="Información del empleado:"/>
        <w:tag w:val="Información del empleado:"/>
        <w:id w:val="691346827"/>
        <w:placeholder>
          <w:docPart w:val="4B3869AEE5184A779BB31E47288A2FC0"/>
        </w:placeholder>
        <w:temporary/>
        <w:showingPlcHdr/>
        <w15:appearance w15:val="hidden"/>
      </w:sdtPr>
      <w:sdtEndPr/>
      <w:sdtContent>
        <w:p w14:paraId="754D83C2" w14:textId="77777777" w:rsidR="00571ABD" w:rsidRDefault="004A4768">
          <w:pPr>
            <w:pStyle w:val="Ttulo2"/>
          </w:pPr>
          <w:r>
            <w:rPr>
              <w:lang w:bidi="es-ES"/>
            </w:rPr>
            <w:t>Información del empleado</w:t>
          </w:r>
        </w:p>
      </w:sdtContent>
    </w:sdt>
    <w:tbl>
      <w:tblPr>
        <w:tblStyle w:val="Informe"/>
        <w:tblW w:w="5000" w:type="pct"/>
        <w:tblLayout w:type="fixed"/>
        <w:tblLook w:val="0680" w:firstRow="0" w:lastRow="0" w:firstColumn="1" w:lastColumn="0" w:noHBand="1" w:noVBand="1"/>
        <w:tblDescription w:val="Tabla de información de contacto"/>
      </w:tblPr>
      <w:tblGrid>
        <w:gridCol w:w="1954"/>
        <w:gridCol w:w="3008"/>
        <w:gridCol w:w="1984"/>
        <w:gridCol w:w="3520"/>
      </w:tblGrid>
      <w:tr w:rsidR="00571ABD" w14:paraId="734066B9" w14:textId="77777777" w:rsidTr="00E47413">
        <w:sdt>
          <w:sdtPr>
            <w:alias w:val="Nombre del empleado:"/>
            <w:tag w:val="Nombre del empleado:"/>
            <w:id w:val="-582676545"/>
            <w:placeholder>
              <w:docPart w:val="B1AF3242D7EB44D9A812695965406F3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4" w:type="dxa"/>
              </w:tcPr>
              <w:p w14:paraId="39C49A66" w14:textId="77777777" w:rsidR="00571ABD" w:rsidRDefault="004A4768" w:rsidP="004A4768">
                <w:pPr>
                  <w:pStyle w:val="Ttulo3"/>
                  <w:outlineLvl w:val="2"/>
                </w:pPr>
                <w:r>
                  <w:rPr>
                    <w:lang w:bidi="es-ES"/>
                  </w:rPr>
                  <w:t>Nombre del empleado</w:t>
                </w:r>
              </w:p>
            </w:tc>
          </w:sdtContent>
        </w:sdt>
        <w:tc>
          <w:tcPr>
            <w:tcW w:w="3008" w:type="dxa"/>
          </w:tcPr>
          <w:p w14:paraId="4663FB45" w14:textId="5B8208E1" w:rsidR="00571ABD" w:rsidRDefault="00A84C53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984" w:type="dxa"/>
          </w:tcPr>
          <w:p w14:paraId="04AB5319" w14:textId="4F3B952F" w:rsidR="00571ABD" w:rsidRDefault="003E3728" w:rsidP="004A4768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De empleado</w:t>
            </w:r>
          </w:p>
        </w:tc>
        <w:tc>
          <w:tcPr>
            <w:tcW w:w="3520" w:type="dxa"/>
          </w:tcPr>
          <w:p w14:paraId="3B9F8F12" w14:textId="7EDE2979" w:rsidR="00571ABD" w:rsidRDefault="00A84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57</w:t>
            </w:r>
          </w:p>
        </w:tc>
      </w:tr>
      <w:tr w:rsidR="004A4768" w14:paraId="1A6B71CB" w14:textId="77777777" w:rsidTr="00E47413">
        <w:sdt>
          <w:sdtPr>
            <w:alias w:val="Departamento:"/>
            <w:tag w:val="Departamento:"/>
            <w:id w:val="668074627"/>
            <w:placeholder>
              <w:docPart w:val="783D17077A6F4C3BB5CEE8A0786F202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4" w:type="dxa"/>
              </w:tcPr>
              <w:p w14:paraId="08B1C876" w14:textId="77777777" w:rsidR="004A4768" w:rsidRDefault="00B109B2" w:rsidP="00B109B2">
                <w:pPr>
                  <w:pStyle w:val="Ttulo3"/>
                  <w:outlineLvl w:val="2"/>
                </w:pPr>
                <w:r>
                  <w:rPr>
                    <w:lang w:bidi="es-ES"/>
                  </w:rPr>
                  <w:t>Departamento</w:t>
                </w:r>
              </w:p>
            </w:tc>
          </w:sdtContent>
        </w:sdt>
        <w:tc>
          <w:tcPr>
            <w:tcW w:w="3008" w:type="dxa"/>
          </w:tcPr>
          <w:p w14:paraId="27641715" w14:textId="7D780D48" w:rsidR="004A4768" w:rsidRDefault="00A84C53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Web</w:t>
            </w:r>
          </w:p>
        </w:tc>
        <w:sdt>
          <w:sdtPr>
            <w:alias w:val="Superior:"/>
            <w:tag w:val="Superior:"/>
            <w:id w:val="1639387174"/>
            <w:placeholder>
              <w:docPart w:val="C4D5C80364A04CF7AF1212B9DC41CC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4" w:type="dxa"/>
              </w:tcPr>
              <w:p w14:paraId="45D64DA8" w14:textId="77777777" w:rsidR="004A4768" w:rsidRDefault="00B109B2" w:rsidP="00B109B2">
                <w:pPr>
                  <w:pStyle w:val="Ttulo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es-ES"/>
                  </w:rPr>
                  <w:t>Superior</w:t>
                </w:r>
              </w:p>
            </w:tc>
          </w:sdtContent>
        </w:sdt>
        <w:tc>
          <w:tcPr>
            <w:tcW w:w="3520" w:type="dxa"/>
          </w:tcPr>
          <w:p w14:paraId="496DF561" w14:textId="49A58E45" w:rsidR="004A4768" w:rsidRDefault="00A946F7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</w:tr>
      <w:tr w:rsidR="004A4768" w14:paraId="0AF81F67" w14:textId="77777777" w:rsidTr="00E4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6F92D46" w14:textId="7DF45C45" w:rsidR="004A4768" w:rsidRDefault="003E3728" w:rsidP="00B109B2">
            <w:pPr>
              <w:pStyle w:val="Ttulo3"/>
              <w:outlineLvl w:val="2"/>
            </w:pPr>
            <w:r>
              <w:t>Fecha de informe</w:t>
            </w:r>
          </w:p>
        </w:tc>
        <w:tc>
          <w:tcPr>
            <w:tcW w:w="3008" w:type="dxa"/>
          </w:tcPr>
          <w:p w14:paraId="404A9692" w14:textId="606F80E9" w:rsidR="004A4768" w:rsidRDefault="00A84C53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10/06/2022</w:t>
            </w:r>
          </w:p>
        </w:tc>
        <w:tc>
          <w:tcPr>
            <w:tcW w:w="1984" w:type="dxa"/>
          </w:tcPr>
          <w:p w14:paraId="087F251A" w14:textId="6CBD3FF3" w:rsidR="004A4768" w:rsidRDefault="004A4768" w:rsidP="004A4768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14:paraId="10BF038E" w14:textId="451C7BC9" w:rsidR="004A4768" w:rsidRDefault="004A4768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D96A76" w14:textId="0DF1238B" w:rsidR="00571ABD" w:rsidRDefault="00590994">
      <w:pPr>
        <w:pStyle w:val="Ttulo2"/>
      </w:pPr>
      <w:r>
        <w:t>Pendientes</w:t>
      </w:r>
    </w:p>
    <w:tbl>
      <w:tblPr>
        <w:tblStyle w:val="Informe"/>
        <w:tblW w:w="5000" w:type="pct"/>
        <w:tblLayout w:type="fixed"/>
        <w:tblLook w:val="0620" w:firstRow="1" w:lastRow="0" w:firstColumn="0" w:lastColumn="0" w:noHBand="1" w:noVBand="1"/>
        <w:tblDescription w:val="Tabla de acciones a corto plazo"/>
      </w:tblPr>
      <w:tblGrid>
        <w:gridCol w:w="5119"/>
        <w:gridCol w:w="1685"/>
        <w:gridCol w:w="1685"/>
        <w:gridCol w:w="1977"/>
      </w:tblGrid>
      <w:tr w:rsidR="00590994" w14:paraId="4E895D0E" w14:textId="77777777" w:rsidTr="0059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9" w:type="dxa"/>
          </w:tcPr>
          <w:p w14:paraId="0ED62BFA" w14:textId="743D21EE" w:rsidR="00590994" w:rsidRDefault="00590994" w:rsidP="004A4768">
            <w:pPr>
              <w:pStyle w:val="Ttulo3"/>
              <w:outlineLvl w:val="2"/>
            </w:pPr>
            <w:r>
              <w:t>PENDIENTES</w:t>
            </w:r>
          </w:p>
        </w:tc>
        <w:tc>
          <w:tcPr>
            <w:tcW w:w="1685" w:type="dxa"/>
          </w:tcPr>
          <w:p w14:paraId="512CB26B" w14:textId="1EA9E925" w:rsidR="00590994" w:rsidRDefault="00590994" w:rsidP="004A4768">
            <w:pPr>
              <w:pStyle w:val="Ttulo3"/>
              <w:outlineLvl w:val="2"/>
            </w:pPr>
            <w:r>
              <w:t>Indicadas por</w:t>
            </w:r>
          </w:p>
        </w:tc>
        <w:tc>
          <w:tcPr>
            <w:tcW w:w="1685" w:type="dxa"/>
          </w:tcPr>
          <w:p w14:paraId="4961DA14" w14:textId="5BA4826F" w:rsidR="00590994" w:rsidRDefault="00590994" w:rsidP="004A4768">
            <w:pPr>
              <w:pStyle w:val="Ttulo3"/>
              <w:outlineLvl w:val="2"/>
            </w:pPr>
            <w:r>
              <w:t>Fecha de inicio</w:t>
            </w:r>
          </w:p>
        </w:tc>
        <w:tc>
          <w:tcPr>
            <w:tcW w:w="1977" w:type="dxa"/>
          </w:tcPr>
          <w:p w14:paraId="49F81D50" w14:textId="310DDF2B" w:rsidR="00590994" w:rsidRDefault="00D36657" w:rsidP="004A4768">
            <w:pPr>
              <w:pStyle w:val="Ttulo3"/>
              <w:outlineLvl w:val="2"/>
            </w:pPr>
            <w:r>
              <w:t xml:space="preserve"> </w:t>
            </w:r>
            <w:r w:rsidR="00590994">
              <w:t>Fecha de termino</w:t>
            </w:r>
          </w:p>
        </w:tc>
      </w:tr>
      <w:tr w:rsidR="00590994" w14:paraId="20919345" w14:textId="77777777" w:rsidTr="00590994">
        <w:tc>
          <w:tcPr>
            <w:tcW w:w="5119" w:type="dxa"/>
          </w:tcPr>
          <w:p w14:paraId="06C3B782" w14:textId="41576F55" w:rsidR="00590994" w:rsidRPr="004A4768" w:rsidRDefault="00A84C53" w:rsidP="00590994">
            <w:pPr>
              <w:pStyle w:val="Prrafodelista"/>
              <w:numPr>
                <w:ilvl w:val="0"/>
                <w:numId w:val="13"/>
              </w:numPr>
            </w:pPr>
            <w:r>
              <w:t>ajustar Vistas del proyecto</w:t>
            </w:r>
          </w:p>
        </w:tc>
        <w:tc>
          <w:tcPr>
            <w:tcW w:w="1685" w:type="dxa"/>
          </w:tcPr>
          <w:p w14:paraId="4601E751" w14:textId="405EDD61" w:rsidR="00590994" w:rsidRDefault="00590994" w:rsidP="003A12B5"/>
        </w:tc>
        <w:tc>
          <w:tcPr>
            <w:tcW w:w="1685" w:type="dxa"/>
          </w:tcPr>
          <w:p w14:paraId="1D63AC67" w14:textId="5256E3B9" w:rsidR="00590994" w:rsidRDefault="00A84C53" w:rsidP="003A12B5">
            <w:r>
              <w:t>10-junio-2022</w:t>
            </w:r>
          </w:p>
        </w:tc>
        <w:tc>
          <w:tcPr>
            <w:tcW w:w="1977" w:type="dxa"/>
          </w:tcPr>
          <w:p w14:paraId="13D9AB69" w14:textId="63F2997C" w:rsidR="00590994" w:rsidRDefault="00A84C53" w:rsidP="003A12B5">
            <w:r>
              <w:t>10-junio-2022</w:t>
            </w:r>
          </w:p>
        </w:tc>
      </w:tr>
      <w:tr w:rsidR="00590994" w14:paraId="6DDFE062" w14:textId="77777777" w:rsidTr="00590994">
        <w:tc>
          <w:tcPr>
            <w:tcW w:w="5119" w:type="dxa"/>
          </w:tcPr>
          <w:p w14:paraId="0BCB736B" w14:textId="4E966FB3" w:rsidR="00590994" w:rsidRDefault="00A84C53" w:rsidP="00590994">
            <w:pPr>
              <w:pStyle w:val="Prrafodelista"/>
              <w:numPr>
                <w:ilvl w:val="0"/>
                <w:numId w:val="13"/>
              </w:numPr>
            </w:pPr>
            <w:r>
              <w:t xml:space="preserve">Crear cierre de sesión                                           </w:t>
            </w:r>
          </w:p>
        </w:tc>
        <w:tc>
          <w:tcPr>
            <w:tcW w:w="1685" w:type="dxa"/>
          </w:tcPr>
          <w:p w14:paraId="61F5DC89" w14:textId="3CEF38B2" w:rsidR="00590994" w:rsidRDefault="00590994"/>
        </w:tc>
        <w:tc>
          <w:tcPr>
            <w:tcW w:w="1685" w:type="dxa"/>
          </w:tcPr>
          <w:p w14:paraId="17178FF0" w14:textId="78DBBED1" w:rsidR="00590994" w:rsidRDefault="00A84C53">
            <w:r>
              <w:t xml:space="preserve">10-junio-2022      </w:t>
            </w:r>
          </w:p>
        </w:tc>
        <w:tc>
          <w:tcPr>
            <w:tcW w:w="1977" w:type="dxa"/>
          </w:tcPr>
          <w:p w14:paraId="7DF9A946" w14:textId="531EC6A5" w:rsidR="00590994" w:rsidRDefault="00A84C53">
            <w:r>
              <w:t>10-junio-2022</w:t>
            </w:r>
          </w:p>
        </w:tc>
      </w:tr>
      <w:tr w:rsidR="00590994" w14:paraId="6844FFFA" w14:textId="77777777" w:rsidTr="00590994">
        <w:tc>
          <w:tcPr>
            <w:tcW w:w="5119" w:type="dxa"/>
          </w:tcPr>
          <w:p w14:paraId="40AFF67A" w14:textId="200E5F14" w:rsidR="00590994" w:rsidRDefault="00A84C53" w:rsidP="00590994">
            <w:pPr>
              <w:pStyle w:val="Prrafodelista"/>
              <w:numPr>
                <w:ilvl w:val="0"/>
                <w:numId w:val="13"/>
              </w:numPr>
            </w:pPr>
            <w:r>
              <w:t>Modelo para crear informe pdf</w:t>
            </w:r>
          </w:p>
        </w:tc>
        <w:tc>
          <w:tcPr>
            <w:tcW w:w="1685" w:type="dxa"/>
          </w:tcPr>
          <w:p w14:paraId="7EF76A9F" w14:textId="77777777" w:rsidR="00590994" w:rsidRDefault="00590994"/>
        </w:tc>
        <w:tc>
          <w:tcPr>
            <w:tcW w:w="1685" w:type="dxa"/>
          </w:tcPr>
          <w:p w14:paraId="398F8F4C" w14:textId="589812BD" w:rsidR="00590994" w:rsidRDefault="00A84C53">
            <w:r>
              <w:t xml:space="preserve">10-junio-2022     </w:t>
            </w:r>
          </w:p>
        </w:tc>
        <w:tc>
          <w:tcPr>
            <w:tcW w:w="1977" w:type="dxa"/>
          </w:tcPr>
          <w:p w14:paraId="53791C71" w14:textId="350EA38B" w:rsidR="00590994" w:rsidRDefault="00A84C53">
            <w:r>
              <w:t>10-junio-2022</w:t>
            </w:r>
          </w:p>
        </w:tc>
      </w:tr>
      <w:tr w:rsidR="00590994" w14:paraId="42A47B73" w14:textId="77777777" w:rsidTr="00590994">
        <w:tc>
          <w:tcPr>
            <w:tcW w:w="5119" w:type="dxa"/>
          </w:tcPr>
          <w:p w14:paraId="3A1D0D5C" w14:textId="748B393D" w:rsidR="00590994" w:rsidRDefault="00621028" w:rsidP="00590994">
            <w:pPr>
              <w:pStyle w:val="Prrafodelista"/>
              <w:numPr>
                <w:ilvl w:val="0"/>
                <w:numId w:val="13"/>
              </w:numPr>
            </w:pPr>
            <w:r>
              <w:t>Crear modulo para modificación de password</w:t>
            </w:r>
          </w:p>
        </w:tc>
        <w:tc>
          <w:tcPr>
            <w:tcW w:w="1685" w:type="dxa"/>
          </w:tcPr>
          <w:p w14:paraId="5D51E318" w14:textId="77777777" w:rsidR="00590994" w:rsidRDefault="00590994"/>
        </w:tc>
        <w:tc>
          <w:tcPr>
            <w:tcW w:w="1685" w:type="dxa"/>
          </w:tcPr>
          <w:p w14:paraId="07965FB6" w14:textId="5064712C" w:rsidR="00590994" w:rsidRDefault="00621028">
            <w:r>
              <w:t xml:space="preserve">10-junio-2022      </w:t>
            </w:r>
          </w:p>
        </w:tc>
        <w:tc>
          <w:tcPr>
            <w:tcW w:w="1977" w:type="dxa"/>
          </w:tcPr>
          <w:p w14:paraId="2EE28210" w14:textId="06D32A9C" w:rsidR="00590994" w:rsidRDefault="00621028">
            <w:r>
              <w:t>10-junio-2022</w:t>
            </w:r>
          </w:p>
        </w:tc>
      </w:tr>
      <w:tr w:rsidR="00590994" w14:paraId="050201E6" w14:textId="77777777" w:rsidTr="00590994">
        <w:tc>
          <w:tcPr>
            <w:tcW w:w="5119" w:type="dxa"/>
          </w:tcPr>
          <w:p w14:paraId="3B20CA3D" w14:textId="54C6A546" w:rsidR="00590994" w:rsidRDefault="00D36657" w:rsidP="00590994">
            <w:pPr>
              <w:pStyle w:val="Prrafodelista"/>
              <w:numPr>
                <w:ilvl w:val="0"/>
                <w:numId w:val="13"/>
              </w:numPr>
            </w:pPr>
            <w:r>
              <w:t>(NOMBRE DE ACTIVIDAD)</w:t>
            </w:r>
          </w:p>
        </w:tc>
        <w:tc>
          <w:tcPr>
            <w:tcW w:w="1685" w:type="dxa"/>
          </w:tcPr>
          <w:p w14:paraId="7C5C3168" w14:textId="77777777" w:rsidR="00590994" w:rsidRDefault="00590994"/>
        </w:tc>
        <w:tc>
          <w:tcPr>
            <w:tcW w:w="1685" w:type="dxa"/>
          </w:tcPr>
          <w:p w14:paraId="73FB495E" w14:textId="2982073B" w:rsidR="00590994" w:rsidRDefault="00590994"/>
        </w:tc>
        <w:tc>
          <w:tcPr>
            <w:tcW w:w="1977" w:type="dxa"/>
          </w:tcPr>
          <w:p w14:paraId="0A3A98BB" w14:textId="5ADCA1F9" w:rsidR="00590994" w:rsidRDefault="00590994"/>
        </w:tc>
      </w:tr>
    </w:tbl>
    <w:p w14:paraId="0A8EAD28" w14:textId="585396E5" w:rsidR="00590994" w:rsidRDefault="00590994" w:rsidP="00590994">
      <w:pPr>
        <w:pStyle w:val="Ttulo2"/>
      </w:pPr>
      <w:r>
        <w:t>Actividades HOME OFFICE</w:t>
      </w:r>
    </w:p>
    <w:tbl>
      <w:tblPr>
        <w:tblStyle w:val="Informe"/>
        <w:tblW w:w="5000" w:type="pct"/>
        <w:tblLayout w:type="fixed"/>
        <w:tblLook w:val="0620" w:firstRow="1" w:lastRow="0" w:firstColumn="0" w:lastColumn="0" w:noHBand="1" w:noVBand="1"/>
        <w:tblDescription w:val="Tabla de acciones a corto plazo"/>
      </w:tblPr>
      <w:tblGrid>
        <w:gridCol w:w="4968"/>
        <w:gridCol w:w="1754"/>
        <w:gridCol w:w="1872"/>
        <w:gridCol w:w="1872"/>
      </w:tblGrid>
      <w:tr w:rsidR="00A946F7" w14:paraId="38C80ED3" w14:textId="6C33D712" w:rsidTr="00A9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8" w:type="dxa"/>
          </w:tcPr>
          <w:p w14:paraId="1E95956D" w14:textId="05B01E18" w:rsidR="00A946F7" w:rsidRDefault="00A946F7" w:rsidP="00D837FF">
            <w:pPr>
              <w:pStyle w:val="Ttulo3"/>
              <w:outlineLvl w:val="2"/>
            </w:pPr>
            <w:r>
              <w:t>Numero de actividad</w:t>
            </w:r>
          </w:p>
        </w:tc>
        <w:tc>
          <w:tcPr>
            <w:tcW w:w="1754" w:type="dxa"/>
          </w:tcPr>
          <w:p w14:paraId="6F853798" w14:textId="1D955E53" w:rsidR="00A946F7" w:rsidRDefault="00A946F7" w:rsidP="00D837FF">
            <w:pPr>
              <w:pStyle w:val="Ttulo3"/>
              <w:outlineLvl w:val="2"/>
            </w:pPr>
            <w:r>
              <w:t>Fecha de realización</w:t>
            </w:r>
          </w:p>
        </w:tc>
        <w:sdt>
          <w:sdtPr>
            <w:alias w:val="Estado:"/>
            <w:tag w:val="Estado:"/>
            <w:id w:val="-125236935"/>
            <w:placeholder>
              <w:docPart w:val="D39A165E10E14B44A293EE6FFBA25E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198AA3F" w14:textId="7BA7CD8B" w:rsidR="00A946F7" w:rsidRDefault="00A946F7" w:rsidP="00D837FF">
                <w:pPr>
                  <w:pStyle w:val="Ttulo3"/>
                  <w:outlineLvl w:val="2"/>
                </w:pPr>
                <w:r>
                  <w:rPr>
                    <w:lang w:bidi="es-ES"/>
                  </w:rPr>
                  <w:t>Estado</w:t>
                </w:r>
              </w:p>
            </w:tc>
          </w:sdtContent>
        </w:sdt>
        <w:tc>
          <w:tcPr>
            <w:tcW w:w="1872" w:type="dxa"/>
          </w:tcPr>
          <w:p w14:paraId="1BCEC7C0" w14:textId="39AD22DD" w:rsidR="00A946F7" w:rsidRDefault="00A946F7" w:rsidP="00D837FF">
            <w:pPr>
              <w:pStyle w:val="Ttulo3"/>
              <w:outlineLvl w:val="2"/>
            </w:pPr>
            <w:r>
              <w:t>Comentarios</w:t>
            </w:r>
          </w:p>
        </w:tc>
      </w:tr>
      <w:tr w:rsidR="00A946F7" w14:paraId="169FF6C1" w14:textId="66D1CE1D" w:rsidTr="00A946F7">
        <w:tc>
          <w:tcPr>
            <w:tcW w:w="4968" w:type="dxa"/>
          </w:tcPr>
          <w:p w14:paraId="6DED899E" w14:textId="11AD56F1" w:rsidR="00A946F7" w:rsidRPr="004A4768" w:rsidRDefault="00A946F7" w:rsidP="00D837FF">
            <w:r>
              <w:t>1</w:t>
            </w:r>
            <w:r w:rsidR="00A84C53">
              <w:t xml:space="preserve"> </w:t>
            </w:r>
          </w:p>
        </w:tc>
        <w:tc>
          <w:tcPr>
            <w:tcW w:w="1754" w:type="dxa"/>
          </w:tcPr>
          <w:p w14:paraId="3444AFBF" w14:textId="684808AF" w:rsidR="00A946F7" w:rsidRDefault="00A84C53" w:rsidP="00D837FF">
            <w:r>
              <w:t xml:space="preserve"> 10/06/2022</w:t>
            </w:r>
          </w:p>
        </w:tc>
        <w:tc>
          <w:tcPr>
            <w:tcW w:w="1872" w:type="dxa"/>
          </w:tcPr>
          <w:p w14:paraId="4DAD90FC" w14:textId="7B597D5E" w:rsidR="00A946F7" w:rsidRDefault="00A84C53" w:rsidP="00D837FF">
            <w:r>
              <w:t xml:space="preserve">Concluida          </w:t>
            </w:r>
          </w:p>
        </w:tc>
        <w:tc>
          <w:tcPr>
            <w:tcW w:w="1872" w:type="dxa"/>
          </w:tcPr>
          <w:p w14:paraId="19DD25AC" w14:textId="4D54A966" w:rsidR="00A946F7" w:rsidRDefault="00A84C53" w:rsidP="00D837FF">
            <w:r>
              <w:t xml:space="preserve">Concluida con </w:t>
            </w:r>
            <w:r w:rsidR="00621028">
              <w:t>éxito</w:t>
            </w:r>
          </w:p>
        </w:tc>
      </w:tr>
      <w:tr w:rsidR="00A946F7" w14:paraId="53D11AA5" w14:textId="53FB09FB" w:rsidTr="00A946F7">
        <w:tc>
          <w:tcPr>
            <w:tcW w:w="4968" w:type="dxa"/>
          </w:tcPr>
          <w:p w14:paraId="11CA1079" w14:textId="599E4D23" w:rsidR="00A946F7" w:rsidRDefault="00A946F7" w:rsidP="00D837FF">
            <w:r>
              <w:t>2</w:t>
            </w:r>
            <w:r w:rsidR="00A84C53">
              <w:t xml:space="preserve"> </w:t>
            </w:r>
          </w:p>
        </w:tc>
        <w:tc>
          <w:tcPr>
            <w:tcW w:w="1754" w:type="dxa"/>
          </w:tcPr>
          <w:p w14:paraId="7139FEDE" w14:textId="6432CC1A" w:rsidR="00A946F7" w:rsidRDefault="00A84C53" w:rsidP="00D837FF">
            <w:r>
              <w:t xml:space="preserve">10/06/2022         </w:t>
            </w:r>
          </w:p>
        </w:tc>
        <w:tc>
          <w:tcPr>
            <w:tcW w:w="1872" w:type="dxa"/>
          </w:tcPr>
          <w:p w14:paraId="219E5FE2" w14:textId="52624431" w:rsidR="00A946F7" w:rsidRDefault="00A84C53" w:rsidP="00D837FF">
            <w:r>
              <w:t>Concluida</w:t>
            </w:r>
          </w:p>
        </w:tc>
        <w:tc>
          <w:tcPr>
            <w:tcW w:w="1872" w:type="dxa"/>
          </w:tcPr>
          <w:p w14:paraId="60BABB7F" w14:textId="141F52C3" w:rsidR="00A946F7" w:rsidRDefault="00A84C53" w:rsidP="00D837FF">
            <w:r>
              <w:t xml:space="preserve">Concluida con </w:t>
            </w:r>
            <w:r w:rsidR="00621028">
              <w:t>éxito</w:t>
            </w:r>
          </w:p>
        </w:tc>
      </w:tr>
      <w:tr w:rsidR="00A946F7" w14:paraId="02B1CC6B" w14:textId="76B7E4C1" w:rsidTr="00A946F7">
        <w:tc>
          <w:tcPr>
            <w:tcW w:w="4968" w:type="dxa"/>
          </w:tcPr>
          <w:p w14:paraId="17F818F7" w14:textId="7AA9942F" w:rsidR="00A946F7" w:rsidRDefault="00A946F7" w:rsidP="00D837FF">
            <w:r>
              <w:t>3</w:t>
            </w:r>
          </w:p>
        </w:tc>
        <w:tc>
          <w:tcPr>
            <w:tcW w:w="1754" w:type="dxa"/>
          </w:tcPr>
          <w:p w14:paraId="12AF7889" w14:textId="574FC4D4" w:rsidR="00A946F7" w:rsidRDefault="00A84C53" w:rsidP="00D837FF">
            <w:r>
              <w:t xml:space="preserve">10/06/2022  </w:t>
            </w:r>
          </w:p>
        </w:tc>
        <w:tc>
          <w:tcPr>
            <w:tcW w:w="1872" w:type="dxa"/>
          </w:tcPr>
          <w:p w14:paraId="4277A2EA" w14:textId="70DFDF27" w:rsidR="00A946F7" w:rsidRDefault="00621028" w:rsidP="00D837FF">
            <w:r>
              <w:t xml:space="preserve">Concluida  </w:t>
            </w:r>
          </w:p>
        </w:tc>
        <w:tc>
          <w:tcPr>
            <w:tcW w:w="1872" w:type="dxa"/>
          </w:tcPr>
          <w:p w14:paraId="07CFB65B" w14:textId="55F0F35A" w:rsidR="00A946F7" w:rsidRPr="00621028" w:rsidRDefault="00621028" w:rsidP="00D837FF">
            <w:pPr>
              <w:rPr>
                <w:u w:val="single"/>
              </w:rPr>
            </w:pPr>
            <w:r>
              <w:t>Concluida Parcialmente</w:t>
            </w:r>
          </w:p>
        </w:tc>
      </w:tr>
      <w:tr w:rsidR="00A946F7" w14:paraId="5A33A34B" w14:textId="46936673" w:rsidTr="00A946F7">
        <w:tc>
          <w:tcPr>
            <w:tcW w:w="4968" w:type="dxa"/>
          </w:tcPr>
          <w:p w14:paraId="79FBDD70" w14:textId="56A6CD2D" w:rsidR="00A946F7" w:rsidRDefault="00A946F7" w:rsidP="00D837FF">
            <w:r>
              <w:t>4</w:t>
            </w:r>
          </w:p>
        </w:tc>
        <w:tc>
          <w:tcPr>
            <w:tcW w:w="1754" w:type="dxa"/>
          </w:tcPr>
          <w:p w14:paraId="22B29BCC" w14:textId="77777777" w:rsidR="00A946F7" w:rsidRDefault="00A946F7" w:rsidP="00D837FF"/>
        </w:tc>
        <w:tc>
          <w:tcPr>
            <w:tcW w:w="1872" w:type="dxa"/>
          </w:tcPr>
          <w:p w14:paraId="7D665764" w14:textId="70AFC8AE" w:rsidR="00A946F7" w:rsidRDefault="00A946F7" w:rsidP="00D837FF"/>
        </w:tc>
        <w:tc>
          <w:tcPr>
            <w:tcW w:w="1872" w:type="dxa"/>
          </w:tcPr>
          <w:p w14:paraId="1FCE15C2" w14:textId="77777777" w:rsidR="00A946F7" w:rsidRDefault="00A946F7" w:rsidP="00D837FF"/>
        </w:tc>
      </w:tr>
      <w:tr w:rsidR="00A946F7" w14:paraId="0C0ED1AA" w14:textId="40256DFF" w:rsidTr="00A946F7">
        <w:tc>
          <w:tcPr>
            <w:tcW w:w="4968" w:type="dxa"/>
          </w:tcPr>
          <w:p w14:paraId="0A0C59C7" w14:textId="581A2C29" w:rsidR="00A946F7" w:rsidRDefault="00A946F7" w:rsidP="00D837FF">
            <w:r>
              <w:t>5</w:t>
            </w:r>
          </w:p>
        </w:tc>
        <w:tc>
          <w:tcPr>
            <w:tcW w:w="1754" w:type="dxa"/>
          </w:tcPr>
          <w:p w14:paraId="268D471D" w14:textId="77777777" w:rsidR="00A946F7" w:rsidRDefault="00A946F7" w:rsidP="00D837FF"/>
        </w:tc>
        <w:tc>
          <w:tcPr>
            <w:tcW w:w="1872" w:type="dxa"/>
          </w:tcPr>
          <w:p w14:paraId="3276A118" w14:textId="390F99D5" w:rsidR="00A946F7" w:rsidRDefault="00A946F7" w:rsidP="00D837FF"/>
        </w:tc>
        <w:tc>
          <w:tcPr>
            <w:tcW w:w="1872" w:type="dxa"/>
          </w:tcPr>
          <w:p w14:paraId="76F9A427" w14:textId="77777777" w:rsidR="00A946F7" w:rsidRDefault="00A946F7" w:rsidP="00D837FF"/>
        </w:tc>
      </w:tr>
    </w:tbl>
    <w:p w14:paraId="66F91EAA" w14:textId="2866A5BD" w:rsidR="00590994" w:rsidRDefault="00A946F7" w:rsidP="006301CD">
      <w:r>
        <w:t>EVIDENCIAS:</w:t>
      </w:r>
    </w:p>
    <w:p w14:paraId="04F11DCE" w14:textId="7B8D2CFB" w:rsidR="00A946F7" w:rsidRDefault="00621028" w:rsidP="006301CD">
      <w:r>
        <w:rPr>
          <w:noProof/>
        </w:rPr>
        <w:lastRenderedPageBreak/>
        <w:drawing>
          <wp:inline distT="0" distB="0" distL="0" distR="0" wp14:anchorId="09EBC4AE" wp14:editId="2A14D070">
            <wp:extent cx="6645910" cy="47015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8048" w14:textId="6E166A00" w:rsidR="00621028" w:rsidRDefault="00621028" w:rsidP="006301CD">
      <w:r>
        <w:rPr>
          <w:noProof/>
        </w:rPr>
        <w:drawing>
          <wp:inline distT="0" distB="0" distL="0" distR="0" wp14:anchorId="0FA7F2CD" wp14:editId="7ADA8924">
            <wp:extent cx="6645910" cy="2049780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7F34" w14:textId="6E35DBCF" w:rsidR="00621028" w:rsidRDefault="00621028" w:rsidP="006301CD"/>
    <w:p w14:paraId="233E8006" w14:textId="6BFA12EC" w:rsidR="00621028" w:rsidRDefault="00621028" w:rsidP="006301CD">
      <w:r>
        <w:rPr>
          <w:noProof/>
        </w:rPr>
        <w:drawing>
          <wp:inline distT="0" distB="0" distL="0" distR="0" wp14:anchorId="74E8639F" wp14:editId="403F45DC">
            <wp:extent cx="2438400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D01B" w14:textId="4FBBFA2C" w:rsidR="00621028" w:rsidRDefault="00621028" w:rsidP="006301CD">
      <w:r>
        <w:rPr>
          <w:noProof/>
        </w:rPr>
        <w:lastRenderedPageBreak/>
        <w:drawing>
          <wp:inline distT="0" distB="0" distL="0" distR="0" wp14:anchorId="0C214C56" wp14:editId="7A1A2274">
            <wp:extent cx="6645910" cy="253111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028" w:rsidSect="00E474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1CC2" w14:textId="77777777" w:rsidR="00514976" w:rsidRDefault="00514976">
      <w:r>
        <w:separator/>
      </w:r>
    </w:p>
  </w:endnote>
  <w:endnote w:type="continuationSeparator" w:id="0">
    <w:p w14:paraId="51FE0324" w14:textId="77777777" w:rsidR="00514976" w:rsidRDefault="0051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82F2" w14:textId="77777777" w:rsidR="00966509" w:rsidRDefault="009665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C75F" w14:textId="514DC8F6" w:rsidR="00571ABD" w:rsidRDefault="000F739B">
    <w:pPr>
      <w:pStyle w:val="Piedepgina"/>
    </w:pPr>
    <w:r>
      <w:rPr>
        <w:lang w:bidi="es-ES"/>
      </w:rPr>
      <w:t xml:space="preserve">Página |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06C89">
      <w:rPr>
        <w:noProof/>
        <w:lang w:bidi="es-ES"/>
      </w:rPr>
      <w:t>6</w:t>
    </w:r>
    <w:r>
      <w:rPr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B638" w14:textId="77777777" w:rsidR="00966509" w:rsidRDefault="00966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E26A" w14:textId="77777777" w:rsidR="00514976" w:rsidRDefault="00514976">
      <w:r>
        <w:separator/>
      </w:r>
    </w:p>
  </w:footnote>
  <w:footnote w:type="continuationSeparator" w:id="0">
    <w:p w14:paraId="35FA8CF9" w14:textId="77777777" w:rsidR="00514976" w:rsidRDefault="00514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7196" w14:textId="71C0C947" w:rsidR="00966509" w:rsidRDefault="00514976">
    <w:pPr>
      <w:pStyle w:val="Encabezado"/>
    </w:pPr>
    <w:r>
      <w:rPr>
        <w:noProof/>
      </w:rPr>
      <w:pict w14:anchorId="5E154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255141" o:spid="_x0000_s1026" type="#_x0000_t136" style="position:absolute;margin-left:0;margin-top:0;width:639.4pt;height:98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3A6C" w14:textId="44E77B7A" w:rsidR="00966509" w:rsidRDefault="00514976">
    <w:pPr>
      <w:pStyle w:val="Encabezado"/>
    </w:pPr>
    <w:r>
      <w:rPr>
        <w:noProof/>
      </w:rPr>
      <w:pict w14:anchorId="0919FC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255142" o:spid="_x0000_s1027" type="#_x0000_t136" style="position:absolute;margin-left:0;margin-top:0;width:639.4pt;height:9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CONFIDEN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6E75" w14:textId="1F183295" w:rsidR="00966509" w:rsidRDefault="00514976">
    <w:pPr>
      <w:pStyle w:val="Encabezado"/>
    </w:pPr>
    <w:r>
      <w:rPr>
        <w:noProof/>
      </w:rPr>
      <w:pict w14:anchorId="2EAC32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255140" o:spid="_x0000_s1025" type="#_x0000_t136" style="position:absolute;margin-left:0;margin-top:0;width:639.4pt;height:98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7504F"/>
    <w:multiLevelType w:val="hybridMultilevel"/>
    <w:tmpl w:val="1B805F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27261">
    <w:abstractNumId w:val="9"/>
  </w:num>
  <w:num w:numId="2" w16cid:durableId="1804274163">
    <w:abstractNumId w:val="7"/>
  </w:num>
  <w:num w:numId="3" w16cid:durableId="673843528">
    <w:abstractNumId w:val="6"/>
  </w:num>
  <w:num w:numId="4" w16cid:durableId="1628318293">
    <w:abstractNumId w:val="5"/>
  </w:num>
  <w:num w:numId="5" w16cid:durableId="2033409975">
    <w:abstractNumId w:val="4"/>
  </w:num>
  <w:num w:numId="6" w16cid:durableId="815220680">
    <w:abstractNumId w:val="8"/>
  </w:num>
  <w:num w:numId="7" w16cid:durableId="1321041099">
    <w:abstractNumId w:val="3"/>
  </w:num>
  <w:num w:numId="8" w16cid:durableId="873348535">
    <w:abstractNumId w:val="2"/>
  </w:num>
  <w:num w:numId="9" w16cid:durableId="150021494">
    <w:abstractNumId w:val="1"/>
  </w:num>
  <w:num w:numId="10" w16cid:durableId="341396753">
    <w:abstractNumId w:val="0"/>
  </w:num>
  <w:num w:numId="11" w16cid:durableId="351539823">
    <w:abstractNumId w:val="12"/>
  </w:num>
  <w:num w:numId="12" w16cid:durableId="1905485684">
    <w:abstractNumId w:val="11"/>
  </w:num>
  <w:num w:numId="13" w16cid:durableId="1845244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A1"/>
    <w:rsid w:val="00003E29"/>
    <w:rsid w:val="000466A6"/>
    <w:rsid w:val="0005386B"/>
    <w:rsid w:val="000C3800"/>
    <w:rsid w:val="000F7119"/>
    <w:rsid w:val="000F739B"/>
    <w:rsid w:val="00156DFB"/>
    <w:rsid w:val="001B7FE7"/>
    <w:rsid w:val="001D6F3F"/>
    <w:rsid w:val="001E7BC3"/>
    <w:rsid w:val="001F039C"/>
    <w:rsid w:val="00237E27"/>
    <w:rsid w:val="00267213"/>
    <w:rsid w:val="002B07FF"/>
    <w:rsid w:val="002B4AA9"/>
    <w:rsid w:val="003A12B5"/>
    <w:rsid w:val="003E3728"/>
    <w:rsid w:val="00413740"/>
    <w:rsid w:val="004412CB"/>
    <w:rsid w:val="0048263E"/>
    <w:rsid w:val="004835D4"/>
    <w:rsid w:val="004A1D74"/>
    <w:rsid w:val="004A4768"/>
    <w:rsid w:val="004D0129"/>
    <w:rsid w:val="00514976"/>
    <w:rsid w:val="00571ABD"/>
    <w:rsid w:val="00590994"/>
    <w:rsid w:val="005F6806"/>
    <w:rsid w:val="00602D15"/>
    <w:rsid w:val="00621028"/>
    <w:rsid w:val="006301CD"/>
    <w:rsid w:val="0068098F"/>
    <w:rsid w:val="006952EB"/>
    <w:rsid w:val="00697D84"/>
    <w:rsid w:val="0070244F"/>
    <w:rsid w:val="00812DAF"/>
    <w:rsid w:val="00860BE1"/>
    <w:rsid w:val="00875DA4"/>
    <w:rsid w:val="008D2C33"/>
    <w:rsid w:val="00916DA1"/>
    <w:rsid w:val="00917EAE"/>
    <w:rsid w:val="00966509"/>
    <w:rsid w:val="00971162"/>
    <w:rsid w:val="009901D2"/>
    <w:rsid w:val="009F7084"/>
    <w:rsid w:val="009F7F26"/>
    <w:rsid w:val="00A63560"/>
    <w:rsid w:val="00A67F3B"/>
    <w:rsid w:val="00A84C53"/>
    <w:rsid w:val="00A946F7"/>
    <w:rsid w:val="00AE6673"/>
    <w:rsid w:val="00B109B2"/>
    <w:rsid w:val="00BA5045"/>
    <w:rsid w:val="00C048FB"/>
    <w:rsid w:val="00C06C89"/>
    <w:rsid w:val="00C21C67"/>
    <w:rsid w:val="00C2505B"/>
    <w:rsid w:val="00C464FA"/>
    <w:rsid w:val="00D11F1F"/>
    <w:rsid w:val="00D36657"/>
    <w:rsid w:val="00DB4010"/>
    <w:rsid w:val="00DC4535"/>
    <w:rsid w:val="00DD6D3C"/>
    <w:rsid w:val="00DE3041"/>
    <w:rsid w:val="00E365B1"/>
    <w:rsid w:val="00E47413"/>
    <w:rsid w:val="00EF16BE"/>
    <w:rsid w:val="00FC531C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62E4E7"/>
  <w15:chartTrackingRefBased/>
  <w15:docId w15:val="{4203327A-D6CD-4E29-9686-2236824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tulo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1clara-nfasis1">
    <w:name w:val="Grid Table 1 Light Accent 1"/>
    <w:aliases w:val="Employee status"/>
    <w:basedOn w:val="Tabla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epgina">
    <w:name w:val="footer"/>
    <w:basedOn w:val="Normal"/>
    <w:link w:val="Piedepgina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60BE1"/>
    <w:rPr>
      <w:color w:val="865640" w:themeColor="accent3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uiPriority w:val="2"/>
    <w:qFormat/>
    <w:pPr>
      <w:jc w:val="center"/>
    </w:pPr>
    <w:rPr>
      <w:noProof/>
    </w:rPr>
  </w:style>
  <w:style w:type="table" w:styleId="Tablaconcuadrcula1clara">
    <w:name w:val="Grid Table 1 Light"/>
    <w:basedOn w:val="Tabla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6">
    <w:name w:val="List Table 1 Light Accent 6"/>
    <w:basedOn w:val="Tabla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6concolores">
    <w:name w:val="List Table 6 Colorful"/>
    <w:basedOn w:val="Tabla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2">
    <w:name w:val="List Table 2 Accent 2"/>
    <w:basedOn w:val="Tabla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2-nfasis1">
    <w:name w:val="List Table 2 Accent 1"/>
    <w:basedOn w:val="Tabla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2-nfasis3">
    <w:name w:val="List Table 2 Accent 3"/>
    <w:basedOn w:val="Tabla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875DA4"/>
    <w:pPr>
      <w:spacing w:before="0" w:after="0"/>
    </w:pPr>
  </w:style>
  <w:style w:type="paragraph" w:customStyle="1" w:styleId="Nombredelaempresa">
    <w:name w:val="Nombre de la empresa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875DA4"/>
    <w:rPr>
      <w:color w:val="000000" w:themeColor="text1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02D15"/>
  </w:style>
  <w:style w:type="paragraph" w:styleId="Textodebloque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2D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2D15"/>
    <w:rPr>
      <w:color w:val="000000" w:themeColor="text1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02D1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02D15"/>
    <w:rPr>
      <w:color w:val="000000" w:themeColor="text1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02D15"/>
    <w:rPr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02D15"/>
    <w:pPr>
      <w:spacing w:after="1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02D15"/>
    <w:rPr>
      <w:color w:val="000000" w:themeColor="text1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02D1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02D15"/>
    <w:rPr>
      <w:color w:val="000000" w:themeColor="text1"/>
      <w:szCs w:val="1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02D15"/>
    <w:pPr>
      <w:spacing w:after="1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02D15"/>
    <w:rPr>
      <w:color w:val="000000" w:themeColor="text1"/>
      <w:szCs w:val="1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02D15"/>
    <w:rPr>
      <w:color w:val="000000" w:themeColor="text1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02D15"/>
    <w:rPr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ierre">
    <w:name w:val="Closing"/>
    <w:basedOn w:val="Normal"/>
    <w:link w:val="Cier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02D15"/>
    <w:rPr>
      <w:color w:val="000000" w:themeColor="text1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02D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D1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2D15"/>
    <w:rPr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D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02D15"/>
  </w:style>
  <w:style w:type="character" w:customStyle="1" w:styleId="FechaCar">
    <w:name w:val="Fecha Car"/>
    <w:basedOn w:val="Fuentedeprrafopredeter"/>
    <w:link w:val="Fecha"/>
    <w:uiPriority w:val="99"/>
    <w:semiHidden/>
    <w:rsid w:val="00602D15"/>
    <w:rPr>
      <w:color w:val="000000" w:themeColor="text1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02D15"/>
    <w:pPr>
      <w:spacing w:before="0"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02D15"/>
    <w:rPr>
      <w:color w:val="000000" w:themeColor="text1"/>
      <w:szCs w:val="18"/>
    </w:rPr>
  </w:style>
  <w:style w:type="character" w:styleId="nfasis">
    <w:name w:val="Emphasis"/>
    <w:basedOn w:val="Fuentedeprrafopredeter"/>
    <w:uiPriority w:val="20"/>
    <w:semiHidden/>
    <w:unhideWhenUsed/>
    <w:rsid w:val="00602D15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02D1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02D15"/>
    <w:rPr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02D1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02D15"/>
    <w:rPr>
      <w:color w:val="000000" w:themeColor="text1"/>
      <w:sz w:val="20"/>
      <w:szCs w:val="20"/>
    </w:rPr>
  </w:style>
  <w:style w:type="table" w:styleId="Tablaconcuadrcula1Claro-nfasis2">
    <w:name w:val="Grid Table 1 Light Accent 2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cuadrcula3">
    <w:name w:val="Grid Table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602D15"/>
  </w:style>
  <w:style w:type="paragraph" w:styleId="DireccinHTML">
    <w:name w:val="HTML Address"/>
    <w:basedOn w:val="Normal"/>
    <w:link w:val="Direccin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HTML">
    <w:name w:val="HTML Cite"/>
    <w:basedOn w:val="Fuentedeprrafopredeter"/>
    <w:uiPriority w:val="99"/>
    <w:semiHidden/>
    <w:unhideWhenUsed/>
    <w:rsid w:val="00602D1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02D15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02D1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02D15"/>
    <w:rPr>
      <w:color w:val="2998E3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02D15"/>
  </w:style>
  <w:style w:type="paragraph" w:styleId="Lista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2-nfasis4">
    <w:name w:val="List Table 2 Accent 4"/>
    <w:basedOn w:val="Tabla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3">
    <w:name w:val="List Table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02D15"/>
    <w:pPr>
      <w:spacing w:before="0"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02D15"/>
    <w:rPr>
      <w:color w:val="000000" w:themeColor="text1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602D15"/>
  </w:style>
  <w:style w:type="table" w:styleId="Tablanormal1">
    <w:name w:val="Plain Table 1"/>
    <w:basedOn w:val="Tabla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02D15"/>
  </w:style>
  <w:style w:type="character" w:customStyle="1" w:styleId="SaludoCar">
    <w:name w:val="Saludo Car"/>
    <w:basedOn w:val="Fuentedeprrafopredeter"/>
    <w:link w:val="Saludo"/>
    <w:uiPriority w:val="99"/>
    <w:semiHidden/>
    <w:rsid w:val="00602D15"/>
    <w:rPr>
      <w:color w:val="000000" w:themeColor="text1"/>
      <w:szCs w:val="18"/>
    </w:rPr>
  </w:style>
  <w:style w:type="paragraph" w:styleId="Firma">
    <w:name w:val="Signature"/>
    <w:basedOn w:val="Normal"/>
    <w:link w:val="Firma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02D15"/>
    <w:rPr>
      <w:color w:val="000000" w:themeColor="text1"/>
      <w:szCs w:val="18"/>
    </w:rPr>
  </w:style>
  <w:style w:type="character" w:styleId="Textoennegrita">
    <w:name w:val="Strong"/>
    <w:basedOn w:val="Fuentedeprrafopredeter"/>
    <w:uiPriority w:val="22"/>
    <w:semiHidden/>
    <w:unhideWhenUsed/>
    <w:qFormat/>
    <w:rsid w:val="00602D15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02D15"/>
  </w:style>
  <w:style w:type="paragraph" w:styleId="TD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Informe">
    <w:name w:val="Informe"/>
    <w:basedOn w:val="Tabla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\AppData\Roaming\Microsoft\Templates\Informe%20de%20estado%20de%20emple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3869AEE5184A779BB31E47288A2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1A856-5E9D-4287-AEA9-90A359267585}"/>
      </w:docPartPr>
      <w:docPartBody>
        <w:p w:rsidR="00982E60" w:rsidRDefault="00834B9B">
          <w:pPr>
            <w:pStyle w:val="4B3869AEE5184A779BB31E47288A2FC0"/>
          </w:pPr>
          <w:r>
            <w:rPr>
              <w:lang w:bidi="es-ES"/>
            </w:rPr>
            <w:t>Información del empleado</w:t>
          </w:r>
        </w:p>
      </w:docPartBody>
    </w:docPart>
    <w:docPart>
      <w:docPartPr>
        <w:name w:val="B1AF3242D7EB44D9A812695965406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180F-B16B-4DE0-8AE3-7002D3390F30}"/>
      </w:docPartPr>
      <w:docPartBody>
        <w:p w:rsidR="00982E60" w:rsidRDefault="00834B9B">
          <w:pPr>
            <w:pStyle w:val="B1AF3242D7EB44D9A812695965406F3D"/>
          </w:pPr>
          <w:r>
            <w:rPr>
              <w:lang w:bidi="es-ES"/>
            </w:rPr>
            <w:t>Nombre del empleado</w:t>
          </w:r>
        </w:p>
      </w:docPartBody>
    </w:docPart>
    <w:docPart>
      <w:docPartPr>
        <w:name w:val="783D17077A6F4C3BB5CEE8A0786F2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2C911-3A04-446C-971A-40C739AE4031}"/>
      </w:docPartPr>
      <w:docPartBody>
        <w:p w:rsidR="00982E60" w:rsidRDefault="00834B9B">
          <w:pPr>
            <w:pStyle w:val="783D17077A6F4C3BB5CEE8A0786F2020"/>
          </w:pPr>
          <w:r>
            <w:rPr>
              <w:lang w:bidi="es-ES"/>
            </w:rPr>
            <w:t>Departamento</w:t>
          </w:r>
        </w:p>
      </w:docPartBody>
    </w:docPart>
    <w:docPart>
      <w:docPartPr>
        <w:name w:val="C4D5C80364A04CF7AF1212B9DC41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E8B8B-58F0-43AC-8B85-FE3A29A91847}"/>
      </w:docPartPr>
      <w:docPartBody>
        <w:p w:rsidR="00982E60" w:rsidRDefault="00834B9B">
          <w:pPr>
            <w:pStyle w:val="C4D5C80364A04CF7AF1212B9DC41CCB3"/>
          </w:pPr>
          <w:r>
            <w:rPr>
              <w:lang w:bidi="es-ES"/>
            </w:rPr>
            <w:t>Superior</w:t>
          </w:r>
        </w:p>
      </w:docPartBody>
    </w:docPart>
    <w:docPart>
      <w:docPartPr>
        <w:name w:val="D39A165E10E14B44A293EE6FFBA2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ACCE-C717-45B0-BB87-47A74A0A83C9}"/>
      </w:docPartPr>
      <w:docPartBody>
        <w:p w:rsidR="008201EA" w:rsidRDefault="00252774" w:rsidP="00252774">
          <w:pPr>
            <w:pStyle w:val="D39A165E10E14B44A293EE6FFBA25ED1"/>
          </w:pPr>
          <w:r>
            <w:rPr>
              <w:lang w:bidi="es-ES"/>
            </w:rPr>
            <w:t>Estado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9B"/>
    <w:rsid w:val="00252774"/>
    <w:rsid w:val="002C06B4"/>
    <w:rsid w:val="00562FFD"/>
    <w:rsid w:val="008201EA"/>
    <w:rsid w:val="00834B9B"/>
    <w:rsid w:val="00855280"/>
    <w:rsid w:val="00956797"/>
    <w:rsid w:val="00973D99"/>
    <w:rsid w:val="00982E60"/>
    <w:rsid w:val="00AC7BB3"/>
    <w:rsid w:val="00CB4A0A"/>
    <w:rsid w:val="00D17BFB"/>
    <w:rsid w:val="00E4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3869AEE5184A779BB31E47288A2FC0">
    <w:name w:val="4B3869AEE5184A779BB31E47288A2FC0"/>
  </w:style>
  <w:style w:type="paragraph" w:customStyle="1" w:styleId="B1AF3242D7EB44D9A812695965406F3D">
    <w:name w:val="B1AF3242D7EB44D9A812695965406F3D"/>
  </w:style>
  <w:style w:type="paragraph" w:customStyle="1" w:styleId="783D17077A6F4C3BB5CEE8A0786F2020">
    <w:name w:val="783D17077A6F4C3BB5CEE8A0786F2020"/>
  </w:style>
  <w:style w:type="paragraph" w:customStyle="1" w:styleId="C4D5C80364A04CF7AF1212B9DC41CCB3">
    <w:name w:val="C4D5C80364A04CF7AF1212B9DC41CCB3"/>
  </w:style>
  <w:style w:type="paragraph" w:customStyle="1" w:styleId="D39A165E10E14B44A293EE6FFBA25ED1">
    <w:name w:val="D39A165E10E14B44A293EE6FFBA25ED1"/>
    <w:rsid w:val="00252774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estado de empleado</Template>
  <TotalTime>12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Victor tellez</cp:lastModifiedBy>
  <cp:revision>3</cp:revision>
  <dcterms:created xsi:type="dcterms:W3CDTF">2022-04-06T16:05:00Z</dcterms:created>
  <dcterms:modified xsi:type="dcterms:W3CDTF">2022-06-11T00:28:00Z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